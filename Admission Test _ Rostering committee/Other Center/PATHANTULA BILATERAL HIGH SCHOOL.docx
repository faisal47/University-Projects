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DAD" w:rsidRDefault="00580101">
      <w:pPr>
        <w:rPr>
          <w:b/>
          <w:sz w:val="36"/>
        </w:rPr>
      </w:pPr>
      <w:r>
        <w:t xml:space="preserve">                </w:t>
      </w:r>
      <w:r w:rsidRPr="00580101">
        <w:rPr>
          <w:b/>
          <w:sz w:val="36"/>
        </w:rPr>
        <w:t>PATHANTULA BILATERAL HIGH SCHOOL, SY</w:t>
      </w:r>
      <w:bookmarkStart w:id="0" w:name="_GoBack"/>
      <w:bookmarkEnd w:id="0"/>
      <w:r w:rsidRPr="00580101">
        <w:rPr>
          <w:b/>
          <w:sz w:val="36"/>
        </w:rPr>
        <w:t>LHET</w:t>
      </w:r>
    </w:p>
    <w:p w:rsidR="00580101" w:rsidRDefault="00580101">
      <w:pPr>
        <w:rPr>
          <w:b/>
          <w:sz w:val="36"/>
        </w:rPr>
      </w:pPr>
      <w:r>
        <w:rPr>
          <w:b/>
          <w:sz w:val="36"/>
        </w:rPr>
        <w:t xml:space="preserve">                               </w:t>
      </w:r>
      <w:r w:rsidR="00A21572">
        <w:rPr>
          <w:b/>
          <w:sz w:val="36"/>
        </w:rPr>
        <w:t xml:space="preserve">   </w:t>
      </w:r>
      <w:r>
        <w:rPr>
          <w:b/>
          <w:sz w:val="36"/>
        </w:rPr>
        <w:t>SEAT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80101" w:rsidTr="001D403A">
        <w:tc>
          <w:tcPr>
            <w:tcW w:w="1596" w:type="dxa"/>
            <w:vAlign w:val="center"/>
          </w:tcPr>
          <w:p w:rsidR="00580101" w:rsidRDefault="00580101" w:rsidP="001D403A">
            <w:pPr>
              <w:jc w:val="center"/>
              <w:rPr>
                <w:b/>
              </w:rPr>
            </w:pPr>
            <w:r>
              <w:rPr>
                <w:b/>
              </w:rPr>
              <w:t>BUILDING NO</w:t>
            </w:r>
          </w:p>
          <w:p w:rsidR="00580101" w:rsidRDefault="00580101" w:rsidP="001D403A">
            <w:pPr>
              <w:jc w:val="center"/>
              <w:rPr>
                <w:b/>
              </w:rPr>
            </w:pPr>
          </w:p>
          <w:p w:rsidR="00580101" w:rsidRDefault="00580101" w:rsidP="001D403A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580101" w:rsidRDefault="00580101" w:rsidP="00DD3949">
            <w:pPr>
              <w:jc w:val="center"/>
              <w:rPr>
                <w:b/>
              </w:rPr>
            </w:pPr>
            <w:r>
              <w:rPr>
                <w:b/>
              </w:rPr>
              <w:t>FLOOR</w:t>
            </w:r>
          </w:p>
        </w:tc>
        <w:tc>
          <w:tcPr>
            <w:tcW w:w="1596" w:type="dxa"/>
            <w:vAlign w:val="center"/>
          </w:tcPr>
          <w:p w:rsidR="00580101" w:rsidRDefault="00580101" w:rsidP="00DD3949">
            <w:pPr>
              <w:jc w:val="center"/>
              <w:rPr>
                <w:b/>
              </w:rPr>
            </w:pPr>
            <w:r>
              <w:rPr>
                <w:b/>
              </w:rPr>
              <w:t>ROOM NO</w:t>
            </w:r>
          </w:p>
        </w:tc>
        <w:tc>
          <w:tcPr>
            <w:tcW w:w="1596" w:type="dxa"/>
            <w:vAlign w:val="center"/>
          </w:tcPr>
          <w:p w:rsidR="00580101" w:rsidRDefault="00580101" w:rsidP="00DD3949">
            <w:pPr>
              <w:jc w:val="center"/>
              <w:rPr>
                <w:b/>
              </w:rPr>
            </w:pPr>
            <w:r>
              <w:rPr>
                <w:b/>
              </w:rPr>
              <w:t>NO. OF DESK</w:t>
            </w:r>
          </w:p>
        </w:tc>
        <w:tc>
          <w:tcPr>
            <w:tcW w:w="1596" w:type="dxa"/>
            <w:vAlign w:val="center"/>
          </w:tcPr>
          <w:p w:rsidR="00580101" w:rsidRDefault="00580101" w:rsidP="00DD3949">
            <w:pPr>
              <w:jc w:val="center"/>
              <w:rPr>
                <w:b/>
              </w:rPr>
            </w:pPr>
            <w:r>
              <w:rPr>
                <w:b/>
              </w:rPr>
              <w:t>NO. OF SEAT</w:t>
            </w:r>
          </w:p>
        </w:tc>
        <w:tc>
          <w:tcPr>
            <w:tcW w:w="1596" w:type="dxa"/>
            <w:vAlign w:val="center"/>
          </w:tcPr>
          <w:p w:rsidR="00580101" w:rsidRDefault="00580101" w:rsidP="00DD3949">
            <w:pPr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C6C2E" w:rsidTr="00DD3949">
        <w:tc>
          <w:tcPr>
            <w:tcW w:w="1596" w:type="dxa"/>
            <w:vMerge w:val="restart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  <w:p w:rsidR="001C6C2E" w:rsidRDefault="001C6C2E" w:rsidP="00DD3949">
            <w:pPr>
              <w:jc w:val="center"/>
              <w:rPr>
                <w:b/>
              </w:rPr>
            </w:pPr>
          </w:p>
          <w:p w:rsidR="001C6C2E" w:rsidRDefault="001C6C2E" w:rsidP="00DD3949">
            <w:pPr>
              <w:jc w:val="center"/>
              <w:rPr>
                <w:b/>
              </w:rPr>
            </w:pPr>
          </w:p>
          <w:p w:rsidR="001C6C2E" w:rsidRDefault="001C6C2E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GROUND</w:t>
            </w:r>
          </w:p>
          <w:p w:rsidR="001C6C2E" w:rsidRDefault="001C6C2E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</w:p>
        </w:tc>
      </w:tr>
      <w:tr w:rsidR="004173CB" w:rsidTr="00DD3949">
        <w:tc>
          <w:tcPr>
            <w:tcW w:w="1596" w:type="dxa"/>
            <w:vMerge/>
            <w:vAlign w:val="center"/>
          </w:tcPr>
          <w:p w:rsidR="004173CB" w:rsidRDefault="004173CB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4173CB" w:rsidRDefault="004173CB" w:rsidP="00DD3949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1</w:t>
            </w:r>
            <w:r w:rsidRPr="001C6C2E">
              <w:rPr>
                <w:b/>
                <w:vertAlign w:val="superscript"/>
              </w:rPr>
              <w:t>ST</w:t>
            </w:r>
          </w:p>
          <w:p w:rsidR="004173CB" w:rsidRDefault="004173CB" w:rsidP="00DD3949">
            <w:pPr>
              <w:jc w:val="center"/>
              <w:rPr>
                <w:b/>
                <w:vertAlign w:val="superscript"/>
              </w:rPr>
            </w:pPr>
          </w:p>
          <w:p w:rsidR="004173CB" w:rsidRDefault="004173CB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4173CB" w:rsidRDefault="004173CB" w:rsidP="00DD3949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596" w:type="dxa"/>
            <w:vAlign w:val="center"/>
          </w:tcPr>
          <w:p w:rsidR="004173CB" w:rsidRDefault="004173CB" w:rsidP="00DD3949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96" w:type="dxa"/>
            <w:vAlign w:val="center"/>
          </w:tcPr>
          <w:p w:rsidR="004173CB" w:rsidRDefault="004173CB" w:rsidP="00DD3949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596" w:type="dxa"/>
            <w:vAlign w:val="center"/>
          </w:tcPr>
          <w:p w:rsidR="004173CB" w:rsidRDefault="004173CB" w:rsidP="00DD3949">
            <w:pPr>
              <w:jc w:val="center"/>
              <w:rPr>
                <w:b/>
              </w:rPr>
            </w:pPr>
          </w:p>
          <w:p w:rsidR="004173CB" w:rsidRDefault="004173CB" w:rsidP="00DD3949">
            <w:pPr>
              <w:jc w:val="center"/>
              <w:rPr>
                <w:b/>
              </w:rPr>
            </w:pPr>
          </w:p>
        </w:tc>
      </w:tr>
      <w:tr w:rsidR="001C6C2E" w:rsidTr="00DD3949">
        <w:tc>
          <w:tcPr>
            <w:tcW w:w="1596" w:type="dxa"/>
            <w:vMerge w:val="restart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</w:p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  <w:p w:rsidR="001C6C2E" w:rsidRDefault="001C6C2E" w:rsidP="00DD3949">
            <w:pPr>
              <w:jc w:val="center"/>
              <w:rPr>
                <w:b/>
              </w:rPr>
            </w:pPr>
          </w:p>
          <w:p w:rsidR="001C6C2E" w:rsidRDefault="001C6C2E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 w:val="restart"/>
            <w:vAlign w:val="center"/>
          </w:tcPr>
          <w:p w:rsidR="001C6C2E" w:rsidRDefault="001C6C2E" w:rsidP="00DD3949">
            <w:pPr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1</w:t>
            </w:r>
            <w:r w:rsidRPr="001C6C2E">
              <w:rPr>
                <w:b/>
                <w:vertAlign w:val="superscript"/>
              </w:rPr>
              <w:t>ST</w:t>
            </w:r>
          </w:p>
          <w:p w:rsidR="001C6C2E" w:rsidRDefault="001C6C2E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1C6C2E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</w:p>
          <w:p w:rsidR="001C6C2E" w:rsidRDefault="001C6C2E" w:rsidP="00DD3949">
            <w:pPr>
              <w:jc w:val="center"/>
              <w:rPr>
                <w:b/>
              </w:rPr>
            </w:pPr>
          </w:p>
        </w:tc>
      </w:tr>
      <w:tr w:rsidR="001C6C2E" w:rsidTr="00DD3949">
        <w:tc>
          <w:tcPr>
            <w:tcW w:w="1596" w:type="dxa"/>
            <w:vMerge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1C6C2E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</w:p>
          <w:p w:rsidR="001C6C2E" w:rsidRDefault="001C6C2E" w:rsidP="00DD3949">
            <w:pPr>
              <w:jc w:val="center"/>
              <w:rPr>
                <w:b/>
              </w:rPr>
            </w:pPr>
          </w:p>
        </w:tc>
      </w:tr>
      <w:tr w:rsidR="001C6C2E" w:rsidTr="00DD3949">
        <w:tc>
          <w:tcPr>
            <w:tcW w:w="1596" w:type="dxa"/>
            <w:vMerge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1C6C2E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596" w:type="dxa"/>
            <w:vAlign w:val="center"/>
          </w:tcPr>
          <w:p w:rsidR="001C6C2E" w:rsidRDefault="001C6C2E" w:rsidP="00DD3949">
            <w:pPr>
              <w:jc w:val="center"/>
              <w:rPr>
                <w:b/>
              </w:rPr>
            </w:pPr>
          </w:p>
          <w:p w:rsidR="001C6C2E" w:rsidRDefault="001C6C2E" w:rsidP="00DD3949">
            <w:pPr>
              <w:jc w:val="center"/>
              <w:rPr>
                <w:b/>
              </w:rPr>
            </w:pPr>
          </w:p>
        </w:tc>
      </w:tr>
      <w:tr w:rsidR="00A9051F" w:rsidTr="00DD3949">
        <w:tc>
          <w:tcPr>
            <w:tcW w:w="1596" w:type="dxa"/>
            <w:vMerge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 w:val="restart"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  <w:r>
              <w:rPr>
                <w:b/>
              </w:rPr>
              <w:t>GROUND</w:t>
            </w:r>
          </w:p>
        </w:tc>
        <w:tc>
          <w:tcPr>
            <w:tcW w:w="1596" w:type="dxa"/>
            <w:vAlign w:val="center"/>
          </w:tcPr>
          <w:p w:rsidR="00A9051F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596" w:type="dxa"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96" w:type="dxa"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596" w:type="dxa"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</w:p>
          <w:p w:rsidR="00A9051F" w:rsidRDefault="00A9051F" w:rsidP="00DD3949">
            <w:pPr>
              <w:jc w:val="center"/>
              <w:rPr>
                <w:b/>
              </w:rPr>
            </w:pPr>
          </w:p>
        </w:tc>
      </w:tr>
      <w:tr w:rsidR="00A9051F" w:rsidTr="00DD3949">
        <w:trPr>
          <w:trHeight w:val="143"/>
        </w:trPr>
        <w:tc>
          <w:tcPr>
            <w:tcW w:w="1596" w:type="dxa"/>
            <w:vMerge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A9051F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1596" w:type="dxa"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96" w:type="dxa"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596" w:type="dxa"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</w:p>
          <w:p w:rsidR="00A9051F" w:rsidRDefault="00A9051F" w:rsidP="00DD3949">
            <w:pPr>
              <w:jc w:val="center"/>
              <w:rPr>
                <w:b/>
              </w:rPr>
            </w:pPr>
          </w:p>
        </w:tc>
      </w:tr>
      <w:tr w:rsidR="00A9051F" w:rsidTr="00DD3949">
        <w:tc>
          <w:tcPr>
            <w:tcW w:w="1596" w:type="dxa"/>
            <w:vMerge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A9051F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1596" w:type="dxa"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596" w:type="dxa"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596" w:type="dxa"/>
            <w:vAlign w:val="center"/>
          </w:tcPr>
          <w:p w:rsidR="00A9051F" w:rsidRDefault="00A9051F" w:rsidP="00DD3949">
            <w:pPr>
              <w:jc w:val="center"/>
              <w:rPr>
                <w:b/>
              </w:rPr>
            </w:pPr>
          </w:p>
          <w:p w:rsidR="00A9051F" w:rsidRDefault="00A9051F" w:rsidP="00DD3949">
            <w:pPr>
              <w:jc w:val="center"/>
              <w:rPr>
                <w:b/>
              </w:rPr>
            </w:pPr>
          </w:p>
        </w:tc>
      </w:tr>
      <w:tr w:rsidR="00A21572" w:rsidTr="00DD3949">
        <w:tc>
          <w:tcPr>
            <w:tcW w:w="1596" w:type="dxa"/>
            <w:vMerge w:val="restart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596" w:type="dxa"/>
            <w:vMerge w:val="restart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GROUND</w:t>
            </w: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  <w:p w:rsidR="00A21572" w:rsidRDefault="00A21572" w:rsidP="00DD3949">
            <w:pPr>
              <w:jc w:val="center"/>
              <w:rPr>
                <w:b/>
              </w:rPr>
            </w:pPr>
          </w:p>
        </w:tc>
      </w:tr>
      <w:tr w:rsidR="00A21572" w:rsidTr="00DD3949">
        <w:tc>
          <w:tcPr>
            <w:tcW w:w="1596" w:type="dxa"/>
            <w:vMerge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  <w:p w:rsidR="00A21572" w:rsidRDefault="00A21572" w:rsidP="00DD3949">
            <w:pPr>
              <w:jc w:val="center"/>
              <w:rPr>
                <w:b/>
              </w:rPr>
            </w:pPr>
          </w:p>
        </w:tc>
      </w:tr>
      <w:tr w:rsidR="00A21572" w:rsidTr="00DD3949">
        <w:tc>
          <w:tcPr>
            <w:tcW w:w="1596" w:type="dxa"/>
            <w:vMerge w:val="restart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GROUND</w:t>
            </w: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  <w:p w:rsidR="00A21572" w:rsidRDefault="00A21572" w:rsidP="00DD3949">
            <w:pPr>
              <w:jc w:val="center"/>
              <w:rPr>
                <w:b/>
              </w:rPr>
            </w:pPr>
          </w:p>
        </w:tc>
      </w:tr>
      <w:tr w:rsidR="00A21572" w:rsidTr="00DD3949">
        <w:tc>
          <w:tcPr>
            <w:tcW w:w="1596" w:type="dxa"/>
            <w:vMerge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 w:val="restart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1C6C2E">
              <w:rPr>
                <w:b/>
                <w:vertAlign w:val="superscript"/>
              </w:rPr>
              <w:t>ST</w:t>
            </w: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  <w:p w:rsidR="00A21572" w:rsidRDefault="00A21572" w:rsidP="00DD3949">
            <w:pPr>
              <w:jc w:val="center"/>
              <w:rPr>
                <w:b/>
              </w:rPr>
            </w:pPr>
          </w:p>
        </w:tc>
      </w:tr>
      <w:tr w:rsidR="00A21572" w:rsidTr="00DD3949">
        <w:tc>
          <w:tcPr>
            <w:tcW w:w="1596" w:type="dxa"/>
            <w:vMerge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  <w:p w:rsidR="00A21572" w:rsidRDefault="00A21572" w:rsidP="00DD3949">
            <w:pPr>
              <w:jc w:val="center"/>
              <w:rPr>
                <w:b/>
              </w:rPr>
            </w:pPr>
          </w:p>
        </w:tc>
      </w:tr>
      <w:tr w:rsidR="00A21572" w:rsidTr="00DD3949">
        <w:tc>
          <w:tcPr>
            <w:tcW w:w="1596" w:type="dxa"/>
            <w:vMerge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 w:val="restart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1C6C2E">
              <w:rPr>
                <w:b/>
                <w:vertAlign w:val="superscript"/>
              </w:rPr>
              <w:t>ND</w:t>
            </w: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  <w:p w:rsidR="00A21572" w:rsidRDefault="00A21572" w:rsidP="00DD3949">
            <w:pPr>
              <w:jc w:val="center"/>
              <w:rPr>
                <w:b/>
              </w:rPr>
            </w:pPr>
          </w:p>
        </w:tc>
      </w:tr>
      <w:tr w:rsidR="00A21572" w:rsidTr="00DD3949">
        <w:tc>
          <w:tcPr>
            <w:tcW w:w="1596" w:type="dxa"/>
            <w:vMerge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Merge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  <w:p w:rsidR="00A21572" w:rsidRDefault="00A21572" w:rsidP="00DD3949">
            <w:pPr>
              <w:jc w:val="center"/>
              <w:rPr>
                <w:b/>
              </w:rPr>
            </w:pPr>
          </w:p>
        </w:tc>
      </w:tr>
      <w:tr w:rsidR="00A21572" w:rsidTr="00DD3949">
        <w:tc>
          <w:tcPr>
            <w:tcW w:w="4788" w:type="dxa"/>
            <w:gridSpan w:val="3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</w:tc>
        <w:tc>
          <w:tcPr>
            <w:tcW w:w="1596" w:type="dxa"/>
            <w:vAlign w:val="center"/>
          </w:tcPr>
          <w:p w:rsidR="00A21572" w:rsidRDefault="00071F11" w:rsidP="00DD3949">
            <w:pPr>
              <w:jc w:val="center"/>
              <w:rPr>
                <w:b/>
              </w:rPr>
            </w:pPr>
            <w:r>
              <w:rPr>
                <w:b/>
              </w:rPr>
              <w:t>=550</w:t>
            </w:r>
          </w:p>
        </w:tc>
        <w:tc>
          <w:tcPr>
            <w:tcW w:w="1596" w:type="dxa"/>
            <w:vAlign w:val="center"/>
          </w:tcPr>
          <w:p w:rsidR="00A21572" w:rsidRDefault="00A21572" w:rsidP="00DD3949">
            <w:pPr>
              <w:jc w:val="center"/>
              <w:rPr>
                <w:b/>
              </w:rPr>
            </w:pPr>
          </w:p>
          <w:p w:rsidR="00A21572" w:rsidRDefault="00A21572" w:rsidP="00DD3949">
            <w:pPr>
              <w:jc w:val="center"/>
              <w:rPr>
                <w:b/>
              </w:rPr>
            </w:pPr>
          </w:p>
        </w:tc>
      </w:tr>
    </w:tbl>
    <w:p w:rsidR="00580101" w:rsidRPr="00580101" w:rsidRDefault="00580101">
      <w:pPr>
        <w:rPr>
          <w:b/>
        </w:rPr>
      </w:pPr>
    </w:p>
    <w:sectPr w:rsidR="00580101" w:rsidRPr="005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01"/>
    <w:rsid w:val="00002F7B"/>
    <w:rsid w:val="000203D0"/>
    <w:rsid w:val="00020543"/>
    <w:rsid w:val="00064EFF"/>
    <w:rsid w:val="00071F11"/>
    <w:rsid w:val="00081DC2"/>
    <w:rsid w:val="00097A91"/>
    <w:rsid w:val="000C650C"/>
    <w:rsid w:val="00103DAD"/>
    <w:rsid w:val="00113C8C"/>
    <w:rsid w:val="00150FEF"/>
    <w:rsid w:val="00173CAF"/>
    <w:rsid w:val="00181172"/>
    <w:rsid w:val="001C3189"/>
    <w:rsid w:val="001C6C2E"/>
    <w:rsid w:val="001D403A"/>
    <w:rsid w:val="001D7278"/>
    <w:rsid w:val="002107C1"/>
    <w:rsid w:val="00224A63"/>
    <w:rsid w:val="00266208"/>
    <w:rsid w:val="00282E87"/>
    <w:rsid w:val="00284A0E"/>
    <w:rsid w:val="002E11A4"/>
    <w:rsid w:val="0032527B"/>
    <w:rsid w:val="00334B34"/>
    <w:rsid w:val="00351419"/>
    <w:rsid w:val="003717B7"/>
    <w:rsid w:val="003933F9"/>
    <w:rsid w:val="003C3714"/>
    <w:rsid w:val="003C76ED"/>
    <w:rsid w:val="004173CB"/>
    <w:rsid w:val="00422C74"/>
    <w:rsid w:val="0045140C"/>
    <w:rsid w:val="00460972"/>
    <w:rsid w:val="00466D96"/>
    <w:rsid w:val="00485C32"/>
    <w:rsid w:val="00517519"/>
    <w:rsid w:val="005241FC"/>
    <w:rsid w:val="005569EA"/>
    <w:rsid w:val="0056342A"/>
    <w:rsid w:val="005771E4"/>
    <w:rsid w:val="00577EEB"/>
    <w:rsid w:val="00580101"/>
    <w:rsid w:val="005821C9"/>
    <w:rsid w:val="00582BE2"/>
    <w:rsid w:val="00603D60"/>
    <w:rsid w:val="006064B0"/>
    <w:rsid w:val="006109C0"/>
    <w:rsid w:val="006530E9"/>
    <w:rsid w:val="006B2ED0"/>
    <w:rsid w:val="007206F4"/>
    <w:rsid w:val="007754B8"/>
    <w:rsid w:val="00792D42"/>
    <w:rsid w:val="00796602"/>
    <w:rsid w:val="007E49AE"/>
    <w:rsid w:val="00812971"/>
    <w:rsid w:val="00821D9D"/>
    <w:rsid w:val="008470AD"/>
    <w:rsid w:val="008B1DFB"/>
    <w:rsid w:val="00912C62"/>
    <w:rsid w:val="009134AB"/>
    <w:rsid w:val="009136C4"/>
    <w:rsid w:val="00967BBE"/>
    <w:rsid w:val="00A21572"/>
    <w:rsid w:val="00A53F49"/>
    <w:rsid w:val="00A569C3"/>
    <w:rsid w:val="00A9051F"/>
    <w:rsid w:val="00AE2818"/>
    <w:rsid w:val="00B6058D"/>
    <w:rsid w:val="00B85F98"/>
    <w:rsid w:val="00B92255"/>
    <w:rsid w:val="00BF13CB"/>
    <w:rsid w:val="00C1043C"/>
    <w:rsid w:val="00C65593"/>
    <w:rsid w:val="00C67A18"/>
    <w:rsid w:val="00C84A2C"/>
    <w:rsid w:val="00CA5249"/>
    <w:rsid w:val="00CB447D"/>
    <w:rsid w:val="00CC2649"/>
    <w:rsid w:val="00CE03FB"/>
    <w:rsid w:val="00CE1DF1"/>
    <w:rsid w:val="00D150E4"/>
    <w:rsid w:val="00D767DC"/>
    <w:rsid w:val="00D76C55"/>
    <w:rsid w:val="00DD3949"/>
    <w:rsid w:val="00DD6626"/>
    <w:rsid w:val="00DE30F5"/>
    <w:rsid w:val="00E008AE"/>
    <w:rsid w:val="00E22C6C"/>
    <w:rsid w:val="00E66FBE"/>
    <w:rsid w:val="00EA7DB1"/>
    <w:rsid w:val="00EB63F3"/>
    <w:rsid w:val="00EF1B22"/>
    <w:rsid w:val="00F10246"/>
    <w:rsid w:val="00F15EDC"/>
    <w:rsid w:val="00F57779"/>
    <w:rsid w:val="00F62403"/>
    <w:rsid w:val="00FC121E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EL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D4A0F693-FF34-481F-AB8A-41D016F721D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TSS</dc:creator>
  <cp:lastModifiedBy>TSS</cp:lastModifiedBy>
  <cp:revision>2</cp:revision>
  <dcterms:created xsi:type="dcterms:W3CDTF">2014-10-19T07:17:00Z</dcterms:created>
  <dcterms:modified xsi:type="dcterms:W3CDTF">2014-10-19T07:17:00Z</dcterms:modified>
</cp:coreProperties>
</file>